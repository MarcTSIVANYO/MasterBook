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right" w:tblpY="676"/>
        <w:tblOverlap w:val="never"/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/>
      </w:tblPr>
      <w:tblGrid>
        <w:gridCol w:w="1526"/>
        <w:gridCol w:w="3646"/>
        <w:gridCol w:w="2307"/>
        <w:gridCol w:w="2865"/>
      </w:tblGrid>
      <w:tr w:rsidR="00740A98" w:rsidRPr="00740A98" w:rsidTr="00740A98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40A98" w:rsidRPr="00740A98" w:rsidRDefault="00740A98" w:rsidP="00740A9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40A98">
              <w:rPr>
                <w:rFonts w:ascii="Calibri" w:hAnsi="Calibri" w:cs="Calibri"/>
                <w:b/>
                <w:sz w:val="18"/>
                <w:szCs w:val="18"/>
              </w:rPr>
              <w:t>Emetteur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740A98" w:rsidRPr="00740A98" w:rsidRDefault="00740A98" w:rsidP="00740A9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40A98" w:rsidRPr="00740A98" w:rsidRDefault="00740A98" w:rsidP="00740A98">
            <w:pPr>
              <w:rPr>
                <w:rFonts w:ascii="Calibri" w:hAnsi="Calibri" w:cs="Calibri"/>
                <w:sz w:val="18"/>
                <w:szCs w:val="18"/>
              </w:rPr>
            </w:pPr>
            <w:r w:rsidRPr="00740A98">
              <w:rPr>
                <w:rFonts w:ascii="Calibri" w:hAnsi="Calibri" w:cs="Calibri"/>
                <w:b/>
                <w:sz w:val="18"/>
                <w:szCs w:val="18"/>
              </w:rPr>
              <w:t>Numéro du planning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740A98" w:rsidRPr="00740A98" w:rsidRDefault="00740A98" w:rsidP="00740A9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40A98" w:rsidRPr="00740A98" w:rsidTr="00740A98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40A98" w:rsidRPr="00740A98" w:rsidRDefault="00740A98" w:rsidP="00740A9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40A98">
              <w:rPr>
                <w:rFonts w:ascii="Calibri" w:hAnsi="Calibri" w:cs="Calibri"/>
                <w:b/>
                <w:sz w:val="18"/>
                <w:szCs w:val="18"/>
              </w:rPr>
              <w:t>Validation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740A98" w:rsidRPr="00740A98" w:rsidRDefault="00740A98" w:rsidP="00740A9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40A98" w:rsidRPr="00740A98" w:rsidRDefault="00740A98" w:rsidP="00740A9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40A98">
              <w:rPr>
                <w:rFonts w:ascii="Calibri" w:hAnsi="Calibri" w:cs="Calibri"/>
                <w:b/>
                <w:sz w:val="18"/>
                <w:szCs w:val="18"/>
              </w:rPr>
              <w:t>Date de diffusion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740A98" w:rsidRPr="00740A98" w:rsidRDefault="00740A98" w:rsidP="00740A9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40A98" w:rsidRPr="00740A98" w:rsidTr="00740A98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40A98" w:rsidRPr="00740A98" w:rsidRDefault="00740A98" w:rsidP="00740A9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40A98">
              <w:rPr>
                <w:rFonts w:ascii="Calibri" w:hAnsi="Calibri" w:cs="Calibri"/>
                <w:b/>
                <w:sz w:val="18"/>
                <w:szCs w:val="18"/>
              </w:rPr>
              <w:t>Rédacteur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740A98" w:rsidRPr="00740A98" w:rsidRDefault="00740A98" w:rsidP="00740A9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40A98" w:rsidRPr="00740A98" w:rsidRDefault="00740A98" w:rsidP="00740A9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Volet</w:t>
            </w:r>
            <w:r w:rsidRPr="00740A98">
              <w:rPr>
                <w:rFonts w:ascii="Calibri" w:hAnsi="Calibri" w:cs="Calibri"/>
                <w:b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740A98" w:rsidRPr="00740A98" w:rsidRDefault="00740A98" w:rsidP="00740A9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740A98" w:rsidRDefault="00740A98" w:rsidP="00734EC5">
      <w:pPr>
        <w:rPr>
          <w:rFonts w:ascii="Calibri" w:hAnsi="Calibri" w:cs="Calibri"/>
          <w:b/>
          <w:sz w:val="24"/>
          <w:szCs w:val="24"/>
        </w:rPr>
      </w:pPr>
    </w:p>
    <w:p w:rsidR="00740A98" w:rsidRDefault="00740A98" w:rsidP="00734EC5">
      <w:pPr>
        <w:rPr>
          <w:rFonts w:ascii="Calibri" w:hAnsi="Calibri" w:cs="Calibri"/>
          <w:b/>
          <w:sz w:val="24"/>
          <w:szCs w:val="24"/>
        </w:rPr>
      </w:pPr>
    </w:p>
    <w:p w:rsidR="00B82561" w:rsidRPr="00DB6BF7" w:rsidRDefault="00DB6BF7" w:rsidP="00734EC5">
      <w:pPr>
        <w:rPr>
          <w:rFonts w:ascii="Calibri" w:hAnsi="Calibri" w:cs="Calibri"/>
          <w:b/>
          <w:sz w:val="24"/>
          <w:szCs w:val="24"/>
        </w:rPr>
      </w:pPr>
      <w:r w:rsidRPr="00DB6BF7">
        <w:rPr>
          <w:rFonts w:ascii="Calibri" w:hAnsi="Calibri" w:cs="Calibri"/>
          <w:b/>
          <w:sz w:val="24"/>
          <w:szCs w:val="24"/>
        </w:rPr>
        <w:t xml:space="preserve">Nom du commercial : </w:t>
      </w:r>
    </w:p>
    <w:p w:rsidR="00DB6BF7" w:rsidRPr="00DB6BF7" w:rsidRDefault="00DB6BF7" w:rsidP="00734EC5">
      <w:pPr>
        <w:rPr>
          <w:rFonts w:ascii="Calibri" w:hAnsi="Calibri" w:cs="Calibri"/>
          <w:b/>
          <w:sz w:val="16"/>
          <w:szCs w:val="16"/>
        </w:rPr>
      </w:pPr>
    </w:p>
    <w:p w:rsidR="00DB6BF7" w:rsidRPr="00DB6BF7" w:rsidRDefault="00DB6BF7" w:rsidP="00734EC5">
      <w:pPr>
        <w:rPr>
          <w:rFonts w:ascii="Calibri" w:hAnsi="Calibri" w:cs="Calibri"/>
          <w:b/>
          <w:sz w:val="24"/>
          <w:szCs w:val="24"/>
        </w:rPr>
      </w:pPr>
      <w:r w:rsidRPr="00DB6BF7">
        <w:rPr>
          <w:rFonts w:ascii="Calibri" w:hAnsi="Calibri" w:cs="Calibri"/>
          <w:b/>
          <w:sz w:val="24"/>
          <w:szCs w:val="24"/>
        </w:rPr>
        <w:t xml:space="preserve">Semaine : </w:t>
      </w:r>
    </w:p>
    <w:p w:rsidR="00DB6BF7" w:rsidRDefault="00DB6BF7" w:rsidP="00734EC5">
      <w:pPr>
        <w:rPr>
          <w:szCs w:val="18"/>
        </w:rPr>
      </w:pP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1918"/>
        <w:gridCol w:w="2145"/>
        <w:gridCol w:w="1942"/>
        <w:gridCol w:w="1833"/>
        <w:gridCol w:w="1357"/>
        <w:gridCol w:w="1329"/>
        <w:gridCol w:w="3374"/>
      </w:tblGrid>
      <w:tr w:rsidR="00DB6BF7" w:rsidRPr="00547C2E" w:rsidTr="00547C2E">
        <w:tc>
          <w:tcPr>
            <w:tcW w:w="1236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132" w:type="dxa"/>
            <w:gridSpan w:val="3"/>
            <w:vAlign w:val="center"/>
          </w:tcPr>
          <w:p w:rsidR="00DB6BF7" w:rsidRPr="00547C2E" w:rsidRDefault="00DB6BF7" w:rsidP="00547C2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47C2E">
              <w:rPr>
                <w:rFonts w:ascii="Calibri" w:hAnsi="Calibri" w:cs="Calibri"/>
                <w:b/>
                <w:sz w:val="22"/>
                <w:szCs w:val="22"/>
              </w:rPr>
              <w:t>Personne à rencontrée</w:t>
            </w: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547C2E">
              <w:rPr>
                <w:rFonts w:ascii="Calibri" w:hAnsi="Calibri" w:cs="Calibri"/>
                <w:b/>
                <w:sz w:val="22"/>
                <w:szCs w:val="22"/>
              </w:rPr>
              <w:t>Jour</w:t>
            </w: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547C2E">
              <w:rPr>
                <w:rFonts w:ascii="Calibri" w:hAnsi="Calibri" w:cs="Calibri"/>
                <w:b/>
                <w:sz w:val="22"/>
                <w:szCs w:val="22"/>
              </w:rPr>
              <w:t>Sociétés/Services</w:t>
            </w: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547C2E">
              <w:rPr>
                <w:rFonts w:ascii="Calibri" w:hAnsi="Calibri" w:cs="Calibri"/>
                <w:b/>
                <w:sz w:val="22"/>
                <w:szCs w:val="22"/>
              </w:rPr>
              <w:t>Objet de la rencontre</w:t>
            </w: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547C2E">
              <w:rPr>
                <w:rFonts w:ascii="Calibri" w:hAnsi="Calibri" w:cs="Calibri"/>
                <w:b/>
                <w:sz w:val="22"/>
                <w:szCs w:val="22"/>
              </w:rPr>
              <w:t>Nom et Prénoms</w:t>
            </w: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547C2E">
              <w:rPr>
                <w:rFonts w:ascii="Calibri" w:hAnsi="Calibri" w:cs="Calibri"/>
                <w:b/>
                <w:sz w:val="22"/>
                <w:szCs w:val="22"/>
              </w:rPr>
              <w:t>Fonction</w:t>
            </w: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547C2E">
              <w:rPr>
                <w:rFonts w:ascii="Calibri" w:hAnsi="Calibri" w:cs="Calibri"/>
                <w:b/>
                <w:sz w:val="22"/>
                <w:szCs w:val="22"/>
              </w:rPr>
              <w:t>Contact</w:t>
            </w: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547C2E">
              <w:rPr>
                <w:rFonts w:ascii="Calibri" w:hAnsi="Calibri" w:cs="Calibri"/>
                <w:b/>
                <w:sz w:val="22"/>
                <w:szCs w:val="22"/>
              </w:rPr>
              <w:t>Heure de la rencontre</w:t>
            </w: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547C2E">
              <w:rPr>
                <w:rFonts w:ascii="Calibri" w:hAnsi="Calibri" w:cs="Calibri"/>
                <w:b/>
                <w:sz w:val="22"/>
                <w:szCs w:val="22"/>
              </w:rPr>
              <w:t>Résultats attendus</w:t>
            </w:r>
          </w:p>
        </w:tc>
      </w:tr>
      <w:tr w:rsidR="00DB6BF7" w:rsidRPr="00547C2E" w:rsidTr="00547C2E">
        <w:tc>
          <w:tcPr>
            <w:tcW w:w="1236" w:type="dxa"/>
            <w:vMerge w:val="restart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547C2E">
              <w:rPr>
                <w:rFonts w:ascii="Calibri" w:hAnsi="Calibri" w:cs="Calibri"/>
                <w:sz w:val="22"/>
                <w:szCs w:val="22"/>
              </w:rPr>
              <w:t>Mardi</w:t>
            </w: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 w:val="restart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547C2E">
              <w:rPr>
                <w:rFonts w:ascii="Calibri" w:hAnsi="Calibri" w:cs="Calibri"/>
                <w:sz w:val="22"/>
                <w:szCs w:val="22"/>
              </w:rPr>
              <w:t>Mercredi</w:t>
            </w: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 w:val="restart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547C2E">
              <w:rPr>
                <w:rFonts w:ascii="Calibri" w:hAnsi="Calibri" w:cs="Calibri"/>
                <w:sz w:val="22"/>
                <w:szCs w:val="22"/>
              </w:rPr>
              <w:t>Jeudi</w:t>
            </w: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6BF7" w:rsidRPr="00547C2E" w:rsidTr="00547C2E">
        <w:tc>
          <w:tcPr>
            <w:tcW w:w="1236" w:type="dxa"/>
            <w:vMerge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18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5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42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3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7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9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74" w:type="dxa"/>
            <w:vAlign w:val="center"/>
          </w:tcPr>
          <w:p w:rsidR="00DB6BF7" w:rsidRPr="00547C2E" w:rsidRDefault="00DB6BF7" w:rsidP="00547C2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DB6BF7" w:rsidRDefault="00DB6BF7" w:rsidP="00734EC5">
      <w:pPr>
        <w:rPr>
          <w:szCs w:val="18"/>
        </w:rPr>
      </w:pPr>
    </w:p>
    <w:p w:rsidR="00DB6BF7" w:rsidRPr="00DB6BF7" w:rsidRDefault="00DB6BF7" w:rsidP="00734EC5">
      <w:pPr>
        <w:rPr>
          <w:rFonts w:ascii="Calibri" w:hAnsi="Calibri" w:cs="Calibri"/>
          <w:b/>
          <w:sz w:val="24"/>
          <w:szCs w:val="24"/>
        </w:rPr>
      </w:pPr>
      <w:r w:rsidRPr="00DB6BF7">
        <w:rPr>
          <w:rFonts w:ascii="Calibri" w:hAnsi="Calibri" w:cs="Calibri"/>
          <w:b/>
          <w:sz w:val="24"/>
          <w:szCs w:val="24"/>
        </w:rPr>
        <w:t>Visa du DG</w:t>
      </w:r>
      <w:r>
        <w:rPr>
          <w:rFonts w:ascii="Calibri" w:hAnsi="Calibri" w:cs="Calibri"/>
          <w:b/>
          <w:sz w:val="24"/>
          <w:szCs w:val="24"/>
        </w:rPr>
        <w:t> :</w:t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</w:r>
      <w:r w:rsidRPr="00DB6BF7">
        <w:rPr>
          <w:rFonts w:ascii="Calibri" w:hAnsi="Calibri" w:cs="Calibri"/>
          <w:b/>
          <w:sz w:val="24"/>
          <w:szCs w:val="24"/>
        </w:rPr>
        <w:tab/>
        <w:t>Date</w:t>
      </w:r>
      <w:r>
        <w:rPr>
          <w:rFonts w:ascii="Calibri" w:hAnsi="Calibri" w:cs="Calibri"/>
          <w:b/>
          <w:sz w:val="24"/>
          <w:szCs w:val="24"/>
        </w:rPr>
        <w:t> :</w:t>
      </w:r>
    </w:p>
    <w:sectPr w:rsidR="00DB6BF7" w:rsidRPr="00DB6BF7" w:rsidSect="00740A98">
      <w:headerReference w:type="default" r:id="rId10"/>
      <w:footerReference w:type="default" r:id="rId11"/>
      <w:pgSz w:w="16838" w:h="11906" w:orient="landscape" w:code="9"/>
      <w:pgMar w:top="1708" w:right="851" w:bottom="851" w:left="851" w:header="720" w:footer="567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727" w:rsidRDefault="00101727">
      <w:r>
        <w:separator/>
      </w:r>
    </w:p>
  </w:endnote>
  <w:endnote w:type="continuationSeparator" w:id="0">
    <w:p w:rsidR="00101727" w:rsidRDefault="00101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194" w:rsidRPr="00DB6BF7" w:rsidRDefault="00F11194" w:rsidP="00DB6BF7">
    <w:pPr>
      <w:pBdr>
        <w:top w:val="single" w:sz="4" w:space="1" w:color="auto"/>
      </w:pBdr>
      <w:jc w:val="center"/>
      <w:rPr>
        <w:rFonts w:ascii="Calibri" w:hAnsi="Calibri" w:cs="Calibri"/>
      </w:rPr>
    </w:pPr>
    <w:r w:rsidRPr="00DB6BF7">
      <w:rPr>
        <w:rFonts w:ascii="Calibri" w:hAnsi="Calibri" w:cs="Calibri"/>
      </w:rPr>
      <w:t xml:space="preserve">Ce document est la propriété de </w:t>
    </w:r>
    <w:r w:rsidR="00DB6BF7">
      <w:rPr>
        <w:rFonts w:ascii="Calibri" w:hAnsi="Calibri" w:cs="Calibri"/>
      </w:rPr>
      <w:t>CREOPSE</w:t>
    </w:r>
    <w:r w:rsidRPr="00DB6BF7">
      <w:rPr>
        <w:rFonts w:ascii="Calibri" w:hAnsi="Calibri" w:cs="Calibri"/>
      </w:rPr>
      <w:t xml:space="preserve"> et ne doit pas être communiqué à des tiers sans l’autorisation du propriétaire.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727" w:rsidRDefault="00101727">
      <w:r>
        <w:separator/>
      </w:r>
    </w:p>
  </w:footnote>
  <w:footnote w:type="continuationSeparator" w:id="0">
    <w:p w:rsidR="00101727" w:rsidRDefault="00101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219"/>
      <w:gridCol w:w="11057"/>
    </w:tblGrid>
    <w:tr w:rsidR="00740A98" w:rsidTr="00A53319">
      <w:tc>
        <w:tcPr>
          <w:tcW w:w="4219" w:type="dxa"/>
        </w:tcPr>
        <w:p w:rsidR="00740A98" w:rsidRDefault="00BA4F51" w:rsidP="00740A98">
          <w:pPr>
            <w:pStyle w:val="En-tte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-230505</wp:posOffset>
                </wp:positionV>
                <wp:extent cx="1172845" cy="228600"/>
                <wp:effectExtent l="19050" t="0" r="8255" b="0"/>
                <wp:wrapSquare wrapText="bothSides"/>
                <wp:docPr id="2" name="Image 0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284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057" w:type="dxa"/>
        </w:tcPr>
        <w:p w:rsidR="00740A98" w:rsidRDefault="00740A98" w:rsidP="00740A98">
          <w:pPr>
            <w:pStyle w:val="En-tte"/>
          </w:pPr>
        </w:p>
      </w:tc>
    </w:tr>
    <w:tr w:rsidR="00740A98" w:rsidTr="00A53319">
      <w:tc>
        <w:tcPr>
          <w:tcW w:w="4219" w:type="dxa"/>
        </w:tcPr>
        <w:p w:rsidR="00740A98" w:rsidRDefault="00740A98" w:rsidP="00740A98">
          <w:pPr>
            <w:pStyle w:val="En-tte"/>
          </w:pPr>
          <w:r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left:0;text-align:left;margin-left:3.95pt;margin-top:7.75pt;width:230.25pt;height:27.45pt;z-index:251658240;mso-position-horizontal-relative:text;mso-position-vertical-relative:text;mso-width-relative:margin;mso-height-relative:margin" strokecolor="#e36c0a" strokeweight="1pt">
                <v:textbox>
                  <w:txbxContent>
                    <w:p w:rsidR="00740A98" w:rsidRPr="00740A98" w:rsidRDefault="00740A98" w:rsidP="00740A98">
                      <w:pPr>
                        <w:spacing w:after="0"/>
                        <w:jc w:val="center"/>
                        <w:rPr>
                          <w:b/>
                          <w:color w:val="000000"/>
                        </w:rPr>
                      </w:pPr>
                      <w:r w:rsidRPr="00740A98">
                        <w:rPr>
                          <w:b/>
                          <w:color w:val="000000"/>
                        </w:rPr>
                        <w:t>PLANNING DE</w:t>
                      </w:r>
                      <w:r>
                        <w:rPr>
                          <w:b/>
                          <w:color w:val="000000"/>
                        </w:rPr>
                        <w:t>S</w:t>
                      </w:r>
                      <w:r w:rsidRPr="00740A98">
                        <w:rPr>
                          <w:b/>
                          <w:color w:val="000000"/>
                        </w:rPr>
                        <w:t xml:space="preserve"> VISITES HEBDOMADAIRES</w:t>
                      </w:r>
                    </w:p>
                  </w:txbxContent>
                </v:textbox>
              </v:shape>
            </w:pict>
          </w:r>
        </w:p>
      </w:tc>
      <w:tc>
        <w:tcPr>
          <w:tcW w:w="11057" w:type="dxa"/>
        </w:tcPr>
        <w:p w:rsidR="00740A98" w:rsidRDefault="00740A98" w:rsidP="00740A98">
          <w:pPr>
            <w:pStyle w:val="En-tte"/>
          </w:pPr>
        </w:p>
      </w:tc>
    </w:tr>
  </w:tbl>
  <w:p w:rsidR="00F11194" w:rsidRPr="005F758E" w:rsidRDefault="00F11194" w:rsidP="00740A9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7EF5"/>
    <w:multiLevelType w:val="hybridMultilevel"/>
    <w:tmpl w:val="B35A076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6706E"/>
    <w:multiLevelType w:val="hybridMultilevel"/>
    <w:tmpl w:val="F462F182"/>
    <w:lvl w:ilvl="0" w:tplc="2826C4A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83314"/>
    <w:multiLevelType w:val="hybridMultilevel"/>
    <w:tmpl w:val="A6405AE4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509AA"/>
    <w:multiLevelType w:val="multilevel"/>
    <w:tmpl w:val="227408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DAF2DB9"/>
    <w:multiLevelType w:val="hybridMultilevel"/>
    <w:tmpl w:val="91A6FB52"/>
    <w:lvl w:ilvl="0" w:tplc="78B06056">
      <w:start w:val="1"/>
      <w:numFmt w:val="bullet"/>
      <w:lvlText w:val=""/>
      <w:lvlJc w:val="left"/>
      <w:pPr>
        <w:tabs>
          <w:tab w:val="num" w:pos="227"/>
        </w:tabs>
        <w:ind w:left="284" w:hanging="284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606EE7"/>
    <w:multiLevelType w:val="hybridMultilevel"/>
    <w:tmpl w:val="EC284E56"/>
    <w:lvl w:ilvl="0" w:tplc="271CE46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D70B6D"/>
    <w:multiLevelType w:val="hybridMultilevel"/>
    <w:tmpl w:val="AFF86D5E"/>
    <w:lvl w:ilvl="0" w:tplc="271CE46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212CBF"/>
    <w:multiLevelType w:val="hybridMultilevel"/>
    <w:tmpl w:val="AD06627C"/>
    <w:lvl w:ilvl="0" w:tplc="2AE60F6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w Cen MT Condensed" w:hAnsi="Tw Cen MT Condensed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ECB7E47"/>
    <w:multiLevelType w:val="multilevel"/>
    <w:tmpl w:val="F462F182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7143D3"/>
    <w:multiLevelType w:val="hybridMultilevel"/>
    <w:tmpl w:val="918C219A"/>
    <w:lvl w:ilvl="0" w:tplc="271CE46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1D0579"/>
    <w:multiLevelType w:val="hybridMultilevel"/>
    <w:tmpl w:val="3C865B0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BA1333"/>
    <w:multiLevelType w:val="hybridMultilevel"/>
    <w:tmpl w:val="7812B9D4"/>
    <w:lvl w:ilvl="0" w:tplc="271CE46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576A33"/>
    <w:multiLevelType w:val="hybridMultilevel"/>
    <w:tmpl w:val="D05E3232"/>
    <w:lvl w:ilvl="0" w:tplc="2826C4A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D81F20"/>
    <w:multiLevelType w:val="singleLevel"/>
    <w:tmpl w:val="A21441B0"/>
    <w:lvl w:ilvl="0">
      <w:start w:val="1"/>
      <w:numFmt w:val="upperRoman"/>
      <w:pStyle w:val="Titre2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4">
    <w:nsid w:val="2C9631FC"/>
    <w:multiLevelType w:val="hybridMultilevel"/>
    <w:tmpl w:val="855A682C"/>
    <w:lvl w:ilvl="0" w:tplc="271CE46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097245"/>
    <w:multiLevelType w:val="hybridMultilevel"/>
    <w:tmpl w:val="22740802"/>
    <w:lvl w:ilvl="0" w:tplc="2F5ADF1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EB80A8B"/>
    <w:multiLevelType w:val="multilevel"/>
    <w:tmpl w:val="AFF86D5E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42278B"/>
    <w:multiLevelType w:val="hybridMultilevel"/>
    <w:tmpl w:val="4E82418C"/>
    <w:lvl w:ilvl="0" w:tplc="271CE46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5E6C6D"/>
    <w:multiLevelType w:val="hybridMultilevel"/>
    <w:tmpl w:val="C538A8D6"/>
    <w:lvl w:ilvl="0" w:tplc="78B06056">
      <w:start w:val="1"/>
      <w:numFmt w:val="bullet"/>
      <w:lvlText w:val=""/>
      <w:lvlJc w:val="left"/>
      <w:pPr>
        <w:tabs>
          <w:tab w:val="num" w:pos="227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04415A"/>
    <w:multiLevelType w:val="hybridMultilevel"/>
    <w:tmpl w:val="A1443BA4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22F6B01"/>
    <w:multiLevelType w:val="hybridMultilevel"/>
    <w:tmpl w:val="A3D8435E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BAA1B47"/>
    <w:multiLevelType w:val="hybridMultilevel"/>
    <w:tmpl w:val="7564FB8A"/>
    <w:lvl w:ilvl="0" w:tplc="271CE46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DD367E"/>
    <w:multiLevelType w:val="hybridMultilevel"/>
    <w:tmpl w:val="99363EA0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0AC38E3"/>
    <w:multiLevelType w:val="hybridMultilevel"/>
    <w:tmpl w:val="4A88C0CE"/>
    <w:lvl w:ilvl="0" w:tplc="271CE46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A51329"/>
    <w:multiLevelType w:val="hybridMultilevel"/>
    <w:tmpl w:val="8798557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7A069E"/>
    <w:multiLevelType w:val="hybridMultilevel"/>
    <w:tmpl w:val="E570BAD0"/>
    <w:lvl w:ilvl="0" w:tplc="78B06056">
      <w:start w:val="1"/>
      <w:numFmt w:val="bullet"/>
      <w:lvlText w:val=""/>
      <w:lvlJc w:val="left"/>
      <w:pPr>
        <w:tabs>
          <w:tab w:val="num" w:pos="227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FF0BE6"/>
    <w:multiLevelType w:val="hybridMultilevel"/>
    <w:tmpl w:val="37DC4014"/>
    <w:lvl w:ilvl="0" w:tplc="2AE60F60">
      <w:start w:val="1"/>
      <w:numFmt w:val="bullet"/>
      <w:lvlText w:val="-"/>
      <w:lvlJc w:val="left"/>
      <w:pPr>
        <w:tabs>
          <w:tab w:val="num" w:pos="-3207"/>
        </w:tabs>
        <w:ind w:left="-3207" w:hanging="360"/>
      </w:pPr>
      <w:rPr>
        <w:rFonts w:ascii="Tw Cen MT Condensed" w:hAnsi="Tw Cen MT Condensed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-2487"/>
        </w:tabs>
        <w:ind w:left="-2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-1767"/>
        </w:tabs>
        <w:ind w:left="-17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-1047"/>
        </w:tabs>
        <w:ind w:left="-10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-327"/>
        </w:tabs>
        <w:ind w:left="-3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3"/>
        </w:tabs>
        <w:ind w:left="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113"/>
        </w:tabs>
        <w:ind w:left="1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833"/>
        </w:tabs>
        <w:ind w:left="1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2553"/>
        </w:tabs>
        <w:ind w:left="2553" w:hanging="360"/>
      </w:pPr>
      <w:rPr>
        <w:rFonts w:ascii="Wingdings" w:hAnsi="Wingdings" w:hint="default"/>
      </w:rPr>
    </w:lvl>
  </w:abstractNum>
  <w:abstractNum w:abstractNumId="27">
    <w:nsid w:val="52512DC9"/>
    <w:multiLevelType w:val="multilevel"/>
    <w:tmpl w:val="327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1E6252"/>
    <w:multiLevelType w:val="hybridMultilevel"/>
    <w:tmpl w:val="575492D4"/>
    <w:lvl w:ilvl="0" w:tplc="78B06056">
      <w:start w:val="1"/>
      <w:numFmt w:val="bullet"/>
      <w:lvlText w:val=""/>
      <w:lvlJc w:val="left"/>
      <w:pPr>
        <w:tabs>
          <w:tab w:val="num" w:pos="227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9B51D1D"/>
    <w:multiLevelType w:val="hybridMultilevel"/>
    <w:tmpl w:val="327631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3927BC"/>
    <w:multiLevelType w:val="multilevel"/>
    <w:tmpl w:val="91A6FB52"/>
    <w:lvl w:ilvl="0">
      <w:start w:val="1"/>
      <w:numFmt w:val="bullet"/>
      <w:lvlText w:val=""/>
      <w:lvlJc w:val="left"/>
      <w:pPr>
        <w:tabs>
          <w:tab w:val="num" w:pos="227"/>
        </w:tabs>
        <w:ind w:left="284" w:hanging="284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9103FC0"/>
    <w:multiLevelType w:val="hybridMultilevel"/>
    <w:tmpl w:val="EB060CF6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DA166C4"/>
    <w:multiLevelType w:val="hybridMultilevel"/>
    <w:tmpl w:val="87AA13B2"/>
    <w:lvl w:ilvl="0" w:tplc="271CE46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8"/>
  </w:num>
  <w:num w:numId="5">
    <w:abstractNumId w:val="26"/>
  </w:num>
  <w:num w:numId="6">
    <w:abstractNumId w:val="7"/>
  </w:num>
  <w:num w:numId="7">
    <w:abstractNumId w:val="29"/>
  </w:num>
  <w:num w:numId="8">
    <w:abstractNumId w:val="27"/>
  </w:num>
  <w:num w:numId="9">
    <w:abstractNumId w:val="15"/>
  </w:num>
  <w:num w:numId="10">
    <w:abstractNumId w:val="3"/>
  </w:num>
  <w:num w:numId="11">
    <w:abstractNumId w:val="28"/>
  </w:num>
  <w:num w:numId="12">
    <w:abstractNumId w:val="25"/>
  </w:num>
  <w:num w:numId="13">
    <w:abstractNumId w:val="4"/>
  </w:num>
  <w:num w:numId="14">
    <w:abstractNumId w:val="18"/>
  </w:num>
  <w:num w:numId="15">
    <w:abstractNumId w:val="30"/>
  </w:num>
  <w:num w:numId="16">
    <w:abstractNumId w:val="6"/>
  </w:num>
  <w:num w:numId="17">
    <w:abstractNumId w:val="21"/>
  </w:num>
  <w:num w:numId="18">
    <w:abstractNumId w:val="17"/>
  </w:num>
  <w:num w:numId="19">
    <w:abstractNumId w:val="11"/>
  </w:num>
  <w:num w:numId="20">
    <w:abstractNumId w:val="23"/>
  </w:num>
  <w:num w:numId="21">
    <w:abstractNumId w:val="32"/>
  </w:num>
  <w:num w:numId="22">
    <w:abstractNumId w:val="9"/>
  </w:num>
  <w:num w:numId="23">
    <w:abstractNumId w:val="14"/>
  </w:num>
  <w:num w:numId="24">
    <w:abstractNumId w:val="5"/>
  </w:num>
  <w:num w:numId="25">
    <w:abstractNumId w:val="16"/>
  </w:num>
  <w:num w:numId="26">
    <w:abstractNumId w:val="10"/>
  </w:num>
  <w:num w:numId="27">
    <w:abstractNumId w:val="22"/>
  </w:num>
  <w:num w:numId="28">
    <w:abstractNumId w:val="19"/>
  </w:num>
  <w:num w:numId="29">
    <w:abstractNumId w:val="20"/>
  </w:num>
  <w:num w:numId="30">
    <w:abstractNumId w:val="31"/>
  </w:num>
  <w:num w:numId="31">
    <w:abstractNumId w:val="0"/>
  </w:num>
  <w:num w:numId="32">
    <w:abstractNumId w:val="2"/>
  </w:num>
  <w:num w:numId="3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3074" fillcolor="white">
      <v:fill color="white"/>
      <o:colormru v:ext="edit" colors="#cf3,#b3f2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D5088"/>
    <w:rsid w:val="00003608"/>
    <w:rsid w:val="00007351"/>
    <w:rsid w:val="00012C49"/>
    <w:rsid w:val="00013B9A"/>
    <w:rsid w:val="00014E49"/>
    <w:rsid w:val="0002331E"/>
    <w:rsid w:val="00024194"/>
    <w:rsid w:val="00040733"/>
    <w:rsid w:val="00040E72"/>
    <w:rsid w:val="00043208"/>
    <w:rsid w:val="00043449"/>
    <w:rsid w:val="000502BF"/>
    <w:rsid w:val="00052A9C"/>
    <w:rsid w:val="00056BE5"/>
    <w:rsid w:val="00060513"/>
    <w:rsid w:val="00065432"/>
    <w:rsid w:val="0006770A"/>
    <w:rsid w:val="0007168E"/>
    <w:rsid w:val="00077FB2"/>
    <w:rsid w:val="00082E97"/>
    <w:rsid w:val="000839D8"/>
    <w:rsid w:val="00087CDA"/>
    <w:rsid w:val="00093197"/>
    <w:rsid w:val="00093E02"/>
    <w:rsid w:val="00095018"/>
    <w:rsid w:val="000A234E"/>
    <w:rsid w:val="000A647F"/>
    <w:rsid w:val="000B03F6"/>
    <w:rsid w:val="000B1AB5"/>
    <w:rsid w:val="000B39FB"/>
    <w:rsid w:val="000C2E32"/>
    <w:rsid w:val="000C787B"/>
    <w:rsid w:val="000D1065"/>
    <w:rsid w:val="000D266B"/>
    <w:rsid w:val="000D4135"/>
    <w:rsid w:val="000E1F55"/>
    <w:rsid w:val="000E4FD9"/>
    <w:rsid w:val="000E547E"/>
    <w:rsid w:val="000E56A2"/>
    <w:rsid w:val="000E7A6B"/>
    <w:rsid w:val="000F2832"/>
    <w:rsid w:val="000F5C33"/>
    <w:rsid w:val="00101727"/>
    <w:rsid w:val="001031A7"/>
    <w:rsid w:val="0010461A"/>
    <w:rsid w:val="0010480B"/>
    <w:rsid w:val="00107FC1"/>
    <w:rsid w:val="0011192E"/>
    <w:rsid w:val="00114B4F"/>
    <w:rsid w:val="00114CA5"/>
    <w:rsid w:val="00126E62"/>
    <w:rsid w:val="0013739C"/>
    <w:rsid w:val="00142ED8"/>
    <w:rsid w:val="00143436"/>
    <w:rsid w:val="001479BE"/>
    <w:rsid w:val="001525F7"/>
    <w:rsid w:val="001629FC"/>
    <w:rsid w:val="001639A1"/>
    <w:rsid w:val="0016563F"/>
    <w:rsid w:val="00165679"/>
    <w:rsid w:val="00175667"/>
    <w:rsid w:val="00176F7D"/>
    <w:rsid w:val="00181A96"/>
    <w:rsid w:val="00182CB5"/>
    <w:rsid w:val="00182EE5"/>
    <w:rsid w:val="00183060"/>
    <w:rsid w:val="00185B45"/>
    <w:rsid w:val="0018647E"/>
    <w:rsid w:val="00187579"/>
    <w:rsid w:val="00191531"/>
    <w:rsid w:val="00192821"/>
    <w:rsid w:val="00196B2A"/>
    <w:rsid w:val="001A0429"/>
    <w:rsid w:val="001A1DA0"/>
    <w:rsid w:val="001A231B"/>
    <w:rsid w:val="001A5492"/>
    <w:rsid w:val="001A6356"/>
    <w:rsid w:val="001A699D"/>
    <w:rsid w:val="001A6F26"/>
    <w:rsid w:val="001B0801"/>
    <w:rsid w:val="001C1BC4"/>
    <w:rsid w:val="001C45B5"/>
    <w:rsid w:val="001C4658"/>
    <w:rsid w:val="001C5906"/>
    <w:rsid w:val="001C745B"/>
    <w:rsid w:val="001D15E5"/>
    <w:rsid w:val="001D1D06"/>
    <w:rsid w:val="001D2D30"/>
    <w:rsid w:val="001D344D"/>
    <w:rsid w:val="001D39CB"/>
    <w:rsid w:val="001D481E"/>
    <w:rsid w:val="001D4D38"/>
    <w:rsid w:val="001D5088"/>
    <w:rsid w:val="001D5F1B"/>
    <w:rsid w:val="001D5FF2"/>
    <w:rsid w:val="001E0132"/>
    <w:rsid w:val="001E1A3E"/>
    <w:rsid w:val="001E1BB4"/>
    <w:rsid w:val="001E27E3"/>
    <w:rsid w:val="001E36A9"/>
    <w:rsid w:val="001E3E59"/>
    <w:rsid w:val="001E4465"/>
    <w:rsid w:val="001F5CD0"/>
    <w:rsid w:val="00202B67"/>
    <w:rsid w:val="00207021"/>
    <w:rsid w:val="002104FA"/>
    <w:rsid w:val="0021075B"/>
    <w:rsid w:val="0021378C"/>
    <w:rsid w:val="0021522C"/>
    <w:rsid w:val="00216E41"/>
    <w:rsid w:val="002253B8"/>
    <w:rsid w:val="0022748C"/>
    <w:rsid w:val="002300BA"/>
    <w:rsid w:val="00233096"/>
    <w:rsid w:val="00234054"/>
    <w:rsid w:val="00237824"/>
    <w:rsid w:val="00240E17"/>
    <w:rsid w:val="00242001"/>
    <w:rsid w:val="002450A3"/>
    <w:rsid w:val="00247772"/>
    <w:rsid w:val="00254A5E"/>
    <w:rsid w:val="00255D88"/>
    <w:rsid w:val="00256F3E"/>
    <w:rsid w:val="002624D7"/>
    <w:rsid w:val="00265166"/>
    <w:rsid w:val="0026691D"/>
    <w:rsid w:val="00274BCA"/>
    <w:rsid w:val="0028181D"/>
    <w:rsid w:val="002818E0"/>
    <w:rsid w:val="0028226C"/>
    <w:rsid w:val="002858E3"/>
    <w:rsid w:val="002A1BE9"/>
    <w:rsid w:val="002A45AE"/>
    <w:rsid w:val="002A7235"/>
    <w:rsid w:val="002B132A"/>
    <w:rsid w:val="002B13D2"/>
    <w:rsid w:val="002B3D6F"/>
    <w:rsid w:val="002C6A5C"/>
    <w:rsid w:val="002C6FC1"/>
    <w:rsid w:val="002D030F"/>
    <w:rsid w:val="002D72CE"/>
    <w:rsid w:val="002E1A95"/>
    <w:rsid w:val="002E1A9D"/>
    <w:rsid w:val="002E413B"/>
    <w:rsid w:val="002E6E70"/>
    <w:rsid w:val="002F4FB4"/>
    <w:rsid w:val="002F7270"/>
    <w:rsid w:val="00300474"/>
    <w:rsid w:val="003006C5"/>
    <w:rsid w:val="00300EFB"/>
    <w:rsid w:val="00306F16"/>
    <w:rsid w:val="00320588"/>
    <w:rsid w:val="00330C93"/>
    <w:rsid w:val="00331B7B"/>
    <w:rsid w:val="003337BF"/>
    <w:rsid w:val="003357DE"/>
    <w:rsid w:val="00341B94"/>
    <w:rsid w:val="00341FDA"/>
    <w:rsid w:val="00343F06"/>
    <w:rsid w:val="00344CBA"/>
    <w:rsid w:val="00345BE5"/>
    <w:rsid w:val="003479EA"/>
    <w:rsid w:val="0035299A"/>
    <w:rsid w:val="00355216"/>
    <w:rsid w:val="00355A82"/>
    <w:rsid w:val="00356CA6"/>
    <w:rsid w:val="00361B44"/>
    <w:rsid w:val="00364BDD"/>
    <w:rsid w:val="00367B4B"/>
    <w:rsid w:val="003709CA"/>
    <w:rsid w:val="00374801"/>
    <w:rsid w:val="00375733"/>
    <w:rsid w:val="00377475"/>
    <w:rsid w:val="00377D52"/>
    <w:rsid w:val="0038221A"/>
    <w:rsid w:val="00384BA3"/>
    <w:rsid w:val="0038524D"/>
    <w:rsid w:val="003871B0"/>
    <w:rsid w:val="00387793"/>
    <w:rsid w:val="00394C85"/>
    <w:rsid w:val="00397FFA"/>
    <w:rsid w:val="003A1A35"/>
    <w:rsid w:val="003B02C5"/>
    <w:rsid w:val="003B1CD3"/>
    <w:rsid w:val="003B5D92"/>
    <w:rsid w:val="003B6074"/>
    <w:rsid w:val="003C061D"/>
    <w:rsid w:val="003C32D7"/>
    <w:rsid w:val="003C36DD"/>
    <w:rsid w:val="003C5430"/>
    <w:rsid w:val="003C692C"/>
    <w:rsid w:val="003D71C1"/>
    <w:rsid w:val="003F7055"/>
    <w:rsid w:val="0040083F"/>
    <w:rsid w:val="00401184"/>
    <w:rsid w:val="00406257"/>
    <w:rsid w:val="0040705D"/>
    <w:rsid w:val="00407C68"/>
    <w:rsid w:val="00411C59"/>
    <w:rsid w:val="00413B1C"/>
    <w:rsid w:val="00416356"/>
    <w:rsid w:val="00421987"/>
    <w:rsid w:val="00424A3E"/>
    <w:rsid w:val="00426796"/>
    <w:rsid w:val="00430BE2"/>
    <w:rsid w:val="004320B5"/>
    <w:rsid w:val="00435B63"/>
    <w:rsid w:val="00436161"/>
    <w:rsid w:val="0044230E"/>
    <w:rsid w:val="00444B3E"/>
    <w:rsid w:val="004465A9"/>
    <w:rsid w:val="00447BBA"/>
    <w:rsid w:val="00451E47"/>
    <w:rsid w:val="004562E3"/>
    <w:rsid w:val="00457BAE"/>
    <w:rsid w:val="00457CFB"/>
    <w:rsid w:val="00461463"/>
    <w:rsid w:val="004618CE"/>
    <w:rsid w:val="00477BDF"/>
    <w:rsid w:val="004844A1"/>
    <w:rsid w:val="00495342"/>
    <w:rsid w:val="004956EB"/>
    <w:rsid w:val="004A2CD6"/>
    <w:rsid w:val="004A629F"/>
    <w:rsid w:val="004C3187"/>
    <w:rsid w:val="004C719F"/>
    <w:rsid w:val="004C7BA6"/>
    <w:rsid w:val="004D14AF"/>
    <w:rsid w:val="004D454C"/>
    <w:rsid w:val="004E2821"/>
    <w:rsid w:val="004E7CC7"/>
    <w:rsid w:val="004F33CC"/>
    <w:rsid w:val="0050080D"/>
    <w:rsid w:val="005023D6"/>
    <w:rsid w:val="00503361"/>
    <w:rsid w:val="00524C40"/>
    <w:rsid w:val="00527B88"/>
    <w:rsid w:val="00532774"/>
    <w:rsid w:val="00536549"/>
    <w:rsid w:val="00540A8B"/>
    <w:rsid w:val="00545352"/>
    <w:rsid w:val="00547A32"/>
    <w:rsid w:val="00547C2E"/>
    <w:rsid w:val="00551D4E"/>
    <w:rsid w:val="00563D86"/>
    <w:rsid w:val="0058425F"/>
    <w:rsid w:val="005857D7"/>
    <w:rsid w:val="0058711C"/>
    <w:rsid w:val="005950CE"/>
    <w:rsid w:val="005A1313"/>
    <w:rsid w:val="005A7E0D"/>
    <w:rsid w:val="005B16CB"/>
    <w:rsid w:val="005B5D8B"/>
    <w:rsid w:val="005C171C"/>
    <w:rsid w:val="005C2367"/>
    <w:rsid w:val="005C6572"/>
    <w:rsid w:val="005D00FC"/>
    <w:rsid w:val="005D7C83"/>
    <w:rsid w:val="005E68D7"/>
    <w:rsid w:val="005E6C60"/>
    <w:rsid w:val="005E6C81"/>
    <w:rsid w:val="005F2967"/>
    <w:rsid w:val="005F758E"/>
    <w:rsid w:val="0060287B"/>
    <w:rsid w:val="00603CC2"/>
    <w:rsid w:val="00604CA5"/>
    <w:rsid w:val="00605B0B"/>
    <w:rsid w:val="0061028D"/>
    <w:rsid w:val="00611654"/>
    <w:rsid w:val="00611B80"/>
    <w:rsid w:val="00612A49"/>
    <w:rsid w:val="00612FF5"/>
    <w:rsid w:val="00614C91"/>
    <w:rsid w:val="00614EE5"/>
    <w:rsid w:val="006209A2"/>
    <w:rsid w:val="006238F4"/>
    <w:rsid w:val="00635067"/>
    <w:rsid w:val="00640975"/>
    <w:rsid w:val="00643C55"/>
    <w:rsid w:val="006514FF"/>
    <w:rsid w:val="00661050"/>
    <w:rsid w:val="006614A7"/>
    <w:rsid w:val="006637BC"/>
    <w:rsid w:val="00667FEA"/>
    <w:rsid w:val="00671D9C"/>
    <w:rsid w:val="00673A66"/>
    <w:rsid w:val="00673FCC"/>
    <w:rsid w:val="006745F1"/>
    <w:rsid w:val="00691B27"/>
    <w:rsid w:val="006A23A4"/>
    <w:rsid w:val="006B1F67"/>
    <w:rsid w:val="006B3664"/>
    <w:rsid w:val="006C5C57"/>
    <w:rsid w:val="006C770A"/>
    <w:rsid w:val="006E0CDC"/>
    <w:rsid w:val="006E12BA"/>
    <w:rsid w:val="006E3EF1"/>
    <w:rsid w:val="00700073"/>
    <w:rsid w:val="007002B2"/>
    <w:rsid w:val="00702980"/>
    <w:rsid w:val="00702FD1"/>
    <w:rsid w:val="00706526"/>
    <w:rsid w:val="00712B09"/>
    <w:rsid w:val="00713207"/>
    <w:rsid w:val="007169F3"/>
    <w:rsid w:val="007227A6"/>
    <w:rsid w:val="0072519B"/>
    <w:rsid w:val="00726B00"/>
    <w:rsid w:val="007326CE"/>
    <w:rsid w:val="00733186"/>
    <w:rsid w:val="00734EC5"/>
    <w:rsid w:val="00740A98"/>
    <w:rsid w:val="00743054"/>
    <w:rsid w:val="0074434F"/>
    <w:rsid w:val="00746C6C"/>
    <w:rsid w:val="0075151F"/>
    <w:rsid w:val="00751892"/>
    <w:rsid w:val="0075396A"/>
    <w:rsid w:val="00755128"/>
    <w:rsid w:val="00757324"/>
    <w:rsid w:val="00760D8E"/>
    <w:rsid w:val="007634AE"/>
    <w:rsid w:val="007661BB"/>
    <w:rsid w:val="0076646B"/>
    <w:rsid w:val="00776491"/>
    <w:rsid w:val="00782FA4"/>
    <w:rsid w:val="0078371F"/>
    <w:rsid w:val="00785383"/>
    <w:rsid w:val="00786B5B"/>
    <w:rsid w:val="0078776A"/>
    <w:rsid w:val="00796DFA"/>
    <w:rsid w:val="007A02FF"/>
    <w:rsid w:val="007A0658"/>
    <w:rsid w:val="007A6D66"/>
    <w:rsid w:val="007B51C0"/>
    <w:rsid w:val="007C1D26"/>
    <w:rsid w:val="007C3219"/>
    <w:rsid w:val="007C3540"/>
    <w:rsid w:val="007C53E9"/>
    <w:rsid w:val="007C5CC5"/>
    <w:rsid w:val="007C5E5B"/>
    <w:rsid w:val="007C6A1A"/>
    <w:rsid w:val="007C6DA5"/>
    <w:rsid w:val="007D18F2"/>
    <w:rsid w:val="007D35B0"/>
    <w:rsid w:val="007D4A80"/>
    <w:rsid w:val="007D6780"/>
    <w:rsid w:val="007E5786"/>
    <w:rsid w:val="007E77F6"/>
    <w:rsid w:val="007E7869"/>
    <w:rsid w:val="007F3463"/>
    <w:rsid w:val="007F5FBF"/>
    <w:rsid w:val="007F65C5"/>
    <w:rsid w:val="007F6824"/>
    <w:rsid w:val="008012C6"/>
    <w:rsid w:val="00801BCA"/>
    <w:rsid w:val="00806548"/>
    <w:rsid w:val="008070CF"/>
    <w:rsid w:val="00810232"/>
    <w:rsid w:val="00810608"/>
    <w:rsid w:val="00811B02"/>
    <w:rsid w:val="00811F67"/>
    <w:rsid w:val="00820796"/>
    <w:rsid w:val="008242E3"/>
    <w:rsid w:val="00831FC2"/>
    <w:rsid w:val="00833AE5"/>
    <w:rsid w:val="00840851"/>
    <w:rsid w:val="008429C1"/>
    <w:rsid w:val="00846DD5"/>
    <w:rsid w:val="00850585"/>
    <w:rsid w:val="008520D9"/>
    <w:rsid w:val="00855D8D"/>
    <w:rsid w:val="00856B2D"/>
    <w:rsid w:val="00856E30"/>
    <w:rsid w:val="008635E1"/>
    <w:rsid w:val="00866CD0"/>
    <w:rsid w:val="00867220"/>
    <w:rsid w:val="00873176"/>
    <w:rsid w:val="00876311"/>
    <w:rsid w:val="00876BDD"/>
    <w:rsid w:val="00877364"/>
    <w:rsid w:val="00880034"/>
    <w:rsid w:val="00880520"/>
    <w:rsid w:val="00882245"/>
    <w:rsid w:val="00885323"/>
    <w:rsid w:val="00886F44"/>
    <w:rsid w:val="00893096"/>
    <w:rsid w:val="008A1E19"/>
    <w:rsid w:val="008A5084"/>
    <w:rsid w:val="008A51AE"/>
    <w:rsid w:val="008B1F36"/>
    <w:rsid w:val="008B2A9C"/>
    <w:rsid w:val="008B30FA"/>
    <w:rsid w:val="008B57F3"/>
    <w:rsid w:val="008B6D41"/>
    <w:rsid w:val="008C563F"/>
    <w:rsid w:val="008D00EA"/>
    <w:rsid w:val="008D0E19"/>
    <w:rsid w:val="008D4BA7"/>
    <w:rsid w:val="008D5013"/>
    <w:rsid w:val="008D5998"/>
    <w:rsid w:val="008E391F"/>
    <w:rsid w:val="008E6EF9"/>
    <w:rsid w:val="008F30CE"/>
    <w:rsid w:val="008F479F"/>
    <w:rsid w:val="0090079D"/>
    <w:rsid w:val="0090157B"/>
    <w:rsid w:val="00903A64"/>
    <w:rsid w:val="00905D2F"/>
    <w:rsid w:val="00906030"/>
    <w:rsid w:val="00907EEE"/>
    <w:rsid w:val="00924F07"/>
    <w:rsid w:val="00933118"/>
    <w:rsid w:val="009428A4"/>
    <w:rsid w:val="0094555F"/>
    <w:rsid w:val="00946465"/>
    <w:rsid w:val="009507A4"/>
    <w:rsid w:val="0095217A"/>
    <w:rsid w:val="00953080"/>
    <w:rsid w:val="00954C8D"/>
    <w:rsid w:val="00956599"/>
    <w:rsid w:val="0095700F"/>
    <w:rsid w:val="00960729"/>
    <w:rsid w:val="00971A0D"/>
    <w:rsid w:val="00973590"/>
    <w:rsid w:val="009754AA"/>
    <w:rsid w:val="0098553D"/>
    <w:rsid w:val="00991AF6"/>
    <w:rsid w:val="009B1FDA"/>
    <w:rsid w:val="009B3E00"/>
    <w:rsid w:val="009B3EC8"/>
    <w:rsid w:val="009B6471"/>
    <w:rsid w:val="009B698B"/>
    <w:rsid w:val="009C623C"/>
    <w:rsid w:val="009D5985"/>
    <w:rsid w:val="009E10E8"/>
    <w:rsid w:val="009E2894"/>
    <w:rsid w:val="009E68EC"/>
    <w:rsid w:val="009F0686"/>
    <w:rsid w:val="009F16E6"/>
    <w:rsid w:val="009F20EF"/>
    <w:rsid w:val="009F402F"/>
    <w:rsid w:val="00A03B9E"/>
    <w:rsid w:val="00A06FE7"/>
    <w:rsid w:val="00A138A7"/>
    <w:rsid w:val="00A147D7"/>
    <w:rsid w:val="00A14EC7"/>
    <w:rsid w:val="00A27573"/>
    <w:rsid w:val="00A347E2"/>
    <w:rsid w:val="00A50452"/>
    <w:rsid w:val="00A50BBC"/>
    <w:rsid w:val="00A50FC9"/>
    <w:rsid w:val="00A52FF4"/>
    <w:rsid w:val="00A53319"/>
    <w:rsid w:val="00A6067C"/>
    <w:rsid w:val="00A6168D"/>
    <w:rsid w:val="00A6267F"/>
    <w:rsid w:val="00A63BB4"/>
    <w:rsid w:val="00A71002"/>
    <w:rsid w:val="00A76D3C"/>
    <w:rsid w:val="00A76DC1"/>
    <w:rsid w:val="00A83493"/>
    <w:rsid w:val="00A84578"/>
    <w:rsid w:val="00A90231"/>
    <w:rsid w:val="00A91510"/>
    <w:rsid w:val="00A91995"/>
    <w:rsid w:val="00A937D9"/>
    <w:rsid w:val="00A97ABC"/>
    <w:rsid w:val="00AA0B35"/>
    <w:rsid w:val="00AA0CD2"/>
    <w:rsid w:val="00AA1E00"/>
    <w:rsid w:val="00AA3AB7"/>
    <w:rsid w:val="00AB6555"/>
    <w:rsid w:val="00AB7C0B"/>
    <w:rsid w:val="00AC1D9B"/>
    <w:rsid w:val="00AC4552"/>
    <w:rsid w:val="00AC4D77"/>
    <w:rsid w:val="00AC5F5C"/>
    <w:rsid w:val="00AC60DA"/>
    <w:rsid w:val="00AD1537"/>
    <w:rsid w:val="00AD2373"/>
    <w:rsid w:val="00AE397C"/>
    <w:rsid w:val="00AE3D9D"/>
    <w:rsid w:val="00AF6CE4"/>
    <w:rsid w:val="00B046E1"/>
    <w:rsid w:val="00B06D65"/>
    <w:rsid w:val="00B07952"/>
    <w:rsid w:val="00B20AD6"/>
    <w:rsid w:val="00B211BE"/>
    <w:rsid w:val="00B21964"/>
    <w:rsid w:val="00B3004C"/>
    <w:rsid w:val="00B3152E"/>
    <w:rsid w:val="00B34B41"/>
    <w:rsid w:val="00B41435"/>
    <w:rsid w:val="00B42247"/>
    <w:rsid w:val="00B445DA"/>
    <w:rsid w:val="00B463E7"/>
    <w:rsid w:val="00B46BFF"/>
    <w:rsid w:val="00B60689"/>
    <w:rsid w:val="00B712EE"/>
    <w:rsid w:val="00B72E42"/>
    <w:rsid w:val="00B7394E"/>
    <w:rsid w:val="00B748B4"/>
    <w:rsid w:val="00B756DC"/>
    <w:rsid w:val="00B768AD"/>
    <w:rsid w:val="00B82561"/>
    <w:rsid w:val="00B841A4"/>
    <w:rsid w:val="00B85C88"/>
    <w:rsid w:val="00B87C17"/>
    <w:rsid w:val="00B937E2"/>
    <w:rsid w:val="00BA08BE"/>
    <w:rsid w:val="00BA4F51"/>
    <w:rsid w:val="00BB083E"/>
    <w:rsid w:val="00BB31CC"/>
    <w:rsid w:val="00BB4E40"/>
    <w:rsid w:val="00BB68CF"/>
    <w:rsid w:val="00BB68F1"/>
    <w:rsid w:val="00BB7AE7"/>
    <w:rsid w:val="00BC1D1E"/>
    <w:rsid w:val="00BC4E01"/>
    <w:rsid w:val="00BD09F6"/>
    <w:rsid w:val="00BD2CC1"/>
    <w:rsid w:val="00BD31F5"/>
    <w:rsid w:val="00BD63C5"/>
    <w:rsid w:val="00BD66F3"/>
    <w:rsid w:val="00BE0234"/>
    <w:rsid w:val="00BE65D7"/>
    <w:rsid w:val="00BE7CEB"/>
    <w:rsid w:val="00BF055B"/>
    <w:rsid w:val="00BF109B"/>
    <w:rsid w:val="00BF179F"/>
    <w:rsid w:val="00C079F2"/>
    <w:rsid w:val="00C1143B"/>
    <w:rsid w:val="00C15A6E"/>
    <w:rsid w:val="00C2122F"/>
    <w:rsid w:val="00C215B5"/>
    <w:rsid w:val="00C21C2E"/>
    <w:rsid w:val="00C30FBF"/>
    <w:rsid w:val="00C31B77"/>
    <w:rsid w:val="00C32D16"/>
    <w:rsid w:val="00C35302"/>
    <w:rsid w:val="00C37ED9"/>
    <w:rsid w:val="00C40933"/>
    <w:rsid w:val="00C40A6C"/>
    <w:rsid w:val="00C41A08"/>
    <w:rsid w:val="00C42539"/>
    <w:rsid w:val="00C460DF"/>
    <w:rsid w:val="00C4633C"/>
    <w:rsid w:val="00C46D97"/>
    <w:rsid w:val="00C503E3"/>
    <w:rsid w:val="00C54641"/>
    <w:rsid w:val="00C55C16"/>
    <w:rsid w:val="00C57444"/>
    <w:rsid w:val="00C60E59"/>
    <w:rsid w:val="00C72209"/>
    <w:rsid w:val="00C747E0"/>
    <w:rsid w:val="00C75CA1"/>
    <w:rsid w:val="00C955F1"/>
    <w:rsid w:val="00C95F6D"/>
    <w:rsid w:val="00C97D4E"/>
    <w:rsid w:val="00CA2089"/>
    <w:rsid w:val="00CA5A12"/>
    <w:rsid w:val="00CA73CF"/>
    <w:rsid w:val="00CB2226"/>
    <w:rsid w:val="00CB3CBD"/>
    <w:rsid w:val="00CB4E18"/>
    <w:rsid w:val="00CB5090"/>
    <w:rsid w:val="00CB7142"/>
    <w:rsid w:val="00CC3AA0"/>
    <w:rsid w:val="00CC447A"/>
    <w:rsid w:val="00CD35D9"/>
    <w:rsid w:val="00CD4E34"/>
    <w:rsid w:val="00CD50B8"/>
    <w:rsid w:val="00CD549D"/>
    <w:rsid w:val="00CE2E2D"/>
    <w:rsid w:val="00CE62CD"/>
    <w:rsid w:val="00CF109E"/>
    <w:rsid w:val="00CF1DB2"/>
    <w:rsid w:val="00CF5E11"/>
    <w:rsid w:val="00D0014E"/>
    <w:rsid w:val="00D0239A"/>
    <w:rsid w:val="00D068CE"/>
    <w:rsid w:val="00D071B9"/>
    <w:rsid w:val="00D07513"/>
    <w:rsid w:val="00D20103"/>
    <w:rsid w:val="00D204D6"/>
    <w:rsid w:val="00D21240"/>
    <w:rsid w:val="00D246B1"/>
    <w:rsid w:val="00D24992"/>
    <w:rsid w:val="00D32A0F"/>
    <w:rsid w:val="00D35767"/>
    <w:rsid w:val="00D36C97"/>
    <w:rsid w:val="00D377DB"/>
    <w:rsid w:val="00D37821"/>
    <w:rsid w:val="00D3784A"/>
    <w:rsid w:val="00D46F62"/>
    <w:rsid w:val="00D615BD"/>
    <w:rsid w:val="00D61E74"/>
    <w:rsid w:val="00D64425"/>
    <w:rsid w:val="00D65F70"/>
    <w:rsid w:val="00D7007F"/>
    <w:rsid w:val="00D70C39"/>
    <w:rsid w:val="00D71807"/>
    <w:rsid w:val="00D7336B"/>
    <w:rsid w:val="00D75FEC"/>
    <w:rsid w:val="00DA4B5D"/>
    <w:rsid w:val="00DB0D03"/>
    <w:rsid w:val="00DB46C0"/>
    <w:rsid w:val="00DB6BF7"/>
    <w:rsid w:val="00DC14C8"/>
    <w:rsid w:val="00DC15DD"/>
    <w:rsid w:val="00DC2784"/>
    <w:rsid w:val="00DC326A"/>
    <w:rsid w:val="00DD07FE"/>
    <w:rsid w:val="00DD25E2"/>
    <w:rsid w:val="00DD5440"/>
    <w:rsid w:val="00DD738B"/>
    <w:rsid w:val="00DE39D0"/>
    <w:rsid w:val="00DF024B"/>
    <w:rsid w:val="00DF2170"/>
    <w:rsid w:val="00DF5B24"/>
    <w:rsid w:val="00DF792A"/>
    <w:rsid w:val="00E0012B"/>
    <w:rsid w:val="00E03463"/>
    <w:rsid w:val="00E0435D"/>
    <w:rsid w:val="00E1741F"/>
    <w:rsid w:val="00E21893"/>
    <w:rsid w:val="00E30237"/>
    <w:rsid w:val="00E314A4"/>
    <w:rsid w:val="00E35809"/>
    <w:rsid w:val="00E4055B"/>
    <w:rsid w:val="00E411B8"/>
    <w:rsid w:val="00E46154"/>
    <w:rsid w:val="00E600A0"/>
    <w:rsid w:val="00E61063"/>
    <w:rsid w:val="00E62152"/>
    <w:rsid w:val="00E67D60"/>
    <w:rsid w:val="00E73BA5"/>
    <w:rsid w:val="00E74137"/>
    <w:rsid w:val="00E746F3"/>
    <w:rsid w:val="00E75724"/>
    <w:rsid w:val="00E76463"/>
    <w:rsid w:val="00E76CB8"/>
    <w:rsid w:val="00E7717D"/>
    <w:rsid w:val="00E8611F"/>
    <w:rsid w:val="00E90768"/>
    <w:rsid w:val="00E9316E"/>
    <w:rsid w:val="00E95366"/>
    <w:rsid w:val="00E96151"/>
    <w:rsid w:val="00E96AF2"/>
    <w:rsid w:val="00EA2669"/>
    <w:rsid w:val="00EC1404"/>
    <w:rsid w:val="00EC2D13"/>
    <w:rsid w:val="00EC3CA8"/>
    <w:rsid w:val="00EC3E72"/>
    <w:rsid w:val="00EC5225"/>
    <w:rsid w:val="00EC6B62"/>
    <w:rsid w:val="00EC7DCF"/>
    <w:rsid w:val="00EE2AB7"/>
    <w:rsid w:val="00EE361E"/>
    <w:rsid w:val="00EF0235"/>
    <w:rsid w:val="00EF1AE7"/>
    <w:rsid w:val="00EF2227"/>
    <w:rsid w:val="00EF32E8"/>
    <w:rsid w:val="00EF4D2B"/>
    <w:rsid w:val="00F02F7B"/>
    <w:rsid w:val="00F04E25"/>
    <w:rsid w:val="00F07507"/>
    <w:rsid w:val="00F11194"/>
    <w:rsid w:val="00F1636E"/>
    <w:rsid w:val="00F16F1B"/>
    <w:rsid w:val="00F17E1C"/>
    <w:rsid w:val="00F17FE0"/>
    <w:rsid w:val="00F22ED4"/>
    <w:rsid w:val="00F23681"/>
    <w:rsid w:val="00F3226F"/>
    <w:rsid w:val="00F403A4"/>
    <w:rsid w:val="00F47FE3"/>
    <w:rsid w:val="00F53FC3"/>
    <w:rsid w:val="00F55A34"/>
    <w:rsid w:val="00F5637B"/>
    <w:rsid w:val="00F57189"/>
    <w:rsid w:val="00F6029B"/>
    <w:rsid w:val="00F63CA1"/>
    <w:rsid w:val="00F668BF"/>
    <w:rsid w:val="00F70966"/>
    <w:rsid w:val="00F72C0C"/>
    <w:rsid w:val="00F72E91"/>
    <w:rsid w:val="00F767B3"/>
    <w:rsid w:val="00F81B8E"/>
    <w:rsid w:val="00F83288"/>
    <w:rsid w:val="00F85A7E"/>
    <w:rsid w:val="00F87489"/>
    <w:rsid w:val="00F92909"/>
    <w:rsid w:val="00F9307D"/>
    <w:rsid w:val="00F940F3"/>
    <w:rsid w:val="00F9755C"/>
    <w:rsid w:val="00FA01A8"/>
    <w:rsid w:val="00FA658A"/>
    <w:rsid w:val="00FB1E81"/>
    <w:rsid w:val="00FB4158"/>
    <w:rsid w:val="00FC4A60"/>
    <w:rsid w:val="00FC64DC"/>
    <w:rsid w:val="00FC7DA2"/>
    <w:rsid w:val="00FD0424"/>
    <w:rsid w:val="00FD2681"/>
    <w:rsid w:val="00FD4F50"/>
    <w:rsid w:val="00FD7068"/>
    <w:rsid w:val="00FD7EF0"/>
    <w:rsid w:val="00FE5961"/>
    <w:rsid w:val="00FF6163"/>
    <w:rsid w:val="00FF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  <o:colormru v:ext="edit" colors="#cf3,#b3f2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7E1C"/>
    <w:pPr>
      <w:spacing w:after="60"/>
      <w:jc w:val="both"/>
    </w:pPr>
    <w:rPr>
      <w:rFonts w:ascii="Arial" w:hAnsi="Arial"/>
      <w:lang w:eastAsia="en-US"/>
    </w:rPr>
  </w:style>
  <w:style w:type="paragraph" w:styleId="Titre1">
    <w:name w:val="heading 1"/>
    <w:basedOn w:val="Normal"/>
    <w:next w:val="Normal"/>
    <w:qFormat/>
    <w:rsid w:val="00BA08BE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D71C1"/>
    <w:pPr>
      <w:keepNext/>
      <w:numPr>
        <w:numId w:val="2"/>
      </w:numPr>
      <w:spacing w:after="0"/>
      <w:jc w:val="left"/>
      <w:outlineLvl w:val="1"/>
    </w:pPr>
    <w:rPr>
      <w:rFonts w:ascii="Times New Roman" w:hAnsi="Times New Roman"/>
      <w:b/>
      <w:sz w:val="24"/>
      <w:lang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aliases w:val="et pied de page"/>
    <w:basedOn w:val="Normal"/>
    <w:rsid w:val="004465A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465A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46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F17E1C"/>
    <w:pPr>
      <w:spacing w:before="120"/>
    </w:pPr>
    <w:rPr>
      <w:b/>
      <w:caps/>
      <w:sz w:val="24"/>
      <w:u w:val="single"/>
    </w:rPr>
  </w:style>
  <w:style w:type="paragraph" w:styleId="Textedebulles">
    <w:name w:val="Balloon Text"/>
    <w:basedOn w:val="Normal"/>
    <w:semiHidden/>
    <w:rsid w:val="00E7717D"/>
    <w:rPr>
      <w:rFonts w:ascii="Tahoma" w:hAnsi="Tahoma" w:cs="Tahoma"/>
      <w:sz w:val="16"/>
      <w:szCs w:val="16"/>
    </w:rPr>
  </w:style>
  <w:style w:type="table" w:customStyle="1" w:styleId="Grillemoyenne1">
    <w:name w:val="Medium Grid 1"/>
    <w:basedOn w:val="TableauNormal"/>
    <w:uiPriority w:val="67"/>
    <w:rsid w:val="00740A98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txt7b1">
    <w:name w:val="txt7b1"/>
    <w:rsid w:val="003D71C1"/>
    <w:rPr>
      <w:rFonts w:ascii="Tahoma" w:hAnsi="Tahoma" w:cs="Tahoma" w:hint="default"/>
      <w:color w:val="7B7B7B"/>
      <w:sz w:val="17"/>
      <w:szCs w:val="17"/>
    </w:rPr>
  </w:style>
  <w:style w:type="paragraph" w:styleId="Explorateurdedocuments">
    <w:name w:val="Document Map"/>
    <w:basedOn w:val="Normal"/>
    <w:semiHidden/>
    <w:rsid w:val="004D14AF"/>
    <w:pPr>
      <w:shd w:val="clear" w:color="auto" w:fill="000080"/>
    </w:pPr>
    <w:rPr>
      <w:rFonts w:ascii="Tahoma" w:hAnsi="Tahoma" w:cs="Tahoma"/>
    </w:rPr>
  </w:style>
  <w:style w:type="character" w:styleId="Marquedecommentaire">
    <w:name w:val="annotation reference"/>
    <w:semiHidden/>
    <w:rsid w:val="00413B1C"/>
    <w:rPr>
      <w:sz w:val="16"/>
      <w:szCs w:val="16"/>
    </w:rPr>
  </w:style>
  <w:style w:type="paragraph" w:styleId="Commentaire">
    <w:name w:val="annotation text"/>
    <w:basedOn w:val="Normal"/>
    <w:semiHidden/>
    <w:rsid w:val="00413B1C"/>
  </w:style>
  <w:style w:type="paragraph" w:styleId="Objetducommentaire">
    <w:name w:val="annotation subject"/>
    <w:basedOn w:val="Commentaire"/>
    <w:next w:val="Commentaire"/>
    <w:semiHidden/>
    <w:rsid w:val="00413B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gnomblerou\Bureau\Documents\Enregistremen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B3458D3A14141A111CA45A2D874EB" ma:contentTypeVersion="0" ma:contentTypeDescription="Crée un document." ma:contentTypeScope="" ma:versionID="0ecadb5ec5277ea3dae29a22302b2c14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33D233D-7C6F-4A39-A11D-A8FD85793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493C692-F546-49D5-89AB-FCFFFE491C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13B71-D4B4-4E5C-8F29-8D11183C7A7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Enregistrement</Template>
  <TotalTime>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Ce document annule et remplace le(s) document(s) suivant(s) :</vt:lpstr>
    </vt:vector>
  </TitlesOfParts>
  <Company>MOOV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 document annule et remplace le(s) document(s) suivant(s) :</dc:title>
  <dc:creator>AGnomblerou</dc:creator>
  <cp:lastModifiedBy>SECRETARIA</cp:lastModifiedBy>
  <cp:revision>2</cp:revision>
  <cp:lastPrinted>2014-06-10T11:42:00Z</cp:lastPrinted>
  <dcterms:created xsi:type="dcterms:W3CDTF">2014-06-27T12:42:00Z</dcterms:created>
  <dcterms:modified xsi:type="dcterms:W3CDTF">2014-06-27T12:42:00Z</dcterms:modified>
</cp:coreProperties>
</file>